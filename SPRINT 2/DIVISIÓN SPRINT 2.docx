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410C" w14:textId="1EE9A495" w:rsidR="00F458F0" w:rsidRPr="007D2956" w:rsidRDefault="00F458F0">
      <w:pPr>
        <w:rPr>
          <w:color w:val="FF0000"/>
          <w:sz w:val="44"/>
          <w:szCs w:val="44"/>
        </w:rPr>
      </w:pPr>
      <w:r w:rsidRPr="007D2956">
        <w:rPr>
          <w:color w:val="FF0000"/>
          <w:sz w:val="44"/>
          <w:szCs w:val="44"/>
        </w:rPr>
        <w:t>LEONARDO</w:t>
      </w:r>
    </w:p>
    <w:p w14:paraId="7CB2203D" w14:textId="1B09BFBC" w:rsidR="00A42653" w:rsidRPr="00D459FC" w:rsidRDefault="00D459FC">
      <w:pPr>
        <w:rPr>
          <w:sz w:val="28"/>
          <w:szCs w:val="28"/>
        </w:rPr>
      </w:pPr>
      <w:proofErr w:type="spellStart"/>
      <w:r w:rsidRPr="00D459FC">
        <w:rPr>
          <w:sz w:val="28"/>
          <w:szCs w:val="28"/>
        </w:rPr>
        <w:t>Index</w:t>
      </w:r>
      <w:proofErr w:type="spellEnd"/>
      <w:r w:rsidRPr="00D459FC">
        <w:rPr>
          <w:sz w:val="28"/>
          <w:szCs w:val="28"/>
        </w:rPr>
        <w:t xml:space="preserve"> -home</w:t>
      </w:r>
    </w:p>
    <w:p w14:paraId="41C125BC" w14:textId="57AEC216" w:rsidR="00D459FC" w:rsidRDefault="00D459FC">
      <w:r>
        <w:t>Título H1 CSS CASCADA</w:t>
      </w:r>
    </w:p>
    <w:p w14:paraId="1C10CF95" w14:textId="26879D1F" w:rsidR="00D459FC" w:rsidRDefault="00D459FC">
      <w:r>
        <w:t>SUBTITULO (H2)</w:t>
      </w:r>
    </w:p>
    <w:p w14:paraId="6F74DCE3" w14:textId="77777777" w:rsidR="00D459FC" w:rsidRDefault="00D459FC">
      <w:r>
        <w:t>LINEA__________________</w:t>
      </w:r>
    </w:p>
    <w:p w14:paraId="733C4A84" w14:textId="77777777" w:rsidR="00D459FC" w:rsidRDefault="00D459FC">
      <w:r>
        <w:t>BOTONES (ENLACES)</w:t>
      </w:r>
    </w:p>
    <w:p w14:paraId="2E445662" w14:textId="4A6758EB" w:rsidR="00D459FC" w:rsidRDefault="00D459FC" w:rsidP="00D459FC">
      <w:pPr>
        <w:pStyle w:val="Prrafodelista"/>
        <w:numPr>
          <w:ilvl w:val="0"/>
          <w:numId w:val="1"/>
        </w:numPr>
      </w:pPr>
      <w:r>
        <w:t>ADMINISTRADOR</w:t>
      </w:r>
      <w:r w:rsidR="0093230F">
        <w:t xml:space="preserve"> (SUP- DER)</w:t>
      </w:r>
    </w:p>
    <w:p w14:paraId="59A3CDBC" w14:textId="2138DEE9" w:rsidR="0093230F" w:rsidRDefault="0093230F" w:rsidP="0093230F">
      <w:pPr>
        <w:pStyle w:val="Prrafodelista"/>
        <w:numPr>
          <w:ilvl w:val="0"/>
          <w:numId w:val="1"/>
        </w:numPr>
      </w:pPr>
      <w:r>
        <w:t>INICIO</w:t>
      </w:r>
      <w:r>
        <w:t xml:space="preserve"> ES EL MISMO BANNER</w:t>
      </w:r>
    </w:p>
    <w:p w14:paraId="5334DCF0" w14:textId="77777777" w:rsidR="0093230F" w:rsidRDefault="0093230F" w:rsidP="0093230F">
      <w:pPr>
        <w:pStyle w:val="Prrafodelista"/>
        <w:numPr>
          <w:ilvl w:val="0"/>
          <w:numId w:val="1"/>
        </w:numPr>
      </w:pPr>
      <w:r>
        <w:t>ADOPTAR</w:t>
      </w:r>
    </w:p>
    <w:p w14:paraId="4AA8550A" w14:textId="27979745" w:rsidR="00D459FC" w:rsidRDefault="00D459FC" w:rsidP="00D459FC">
      <w:pPr>
        <w:pStyle w:val="Prrafodelista"/>
        <w:numPr>
          <w:ilvl w:val="0"/>
          <w:numId w:val="1"/>
        </w:numPr>
      </w:pPr>
      <w:r>
        <w:t>APADRINAR</w:t>
      </w:r>
    </w:p>
    <w:p w14:paraId="0CE50CBB" w14:textId="3574EE9B" w:rsidR="00D459FC" w:rsidRDefault="00D459FC" w:rsidP="00D459FC">
      <w:pPr>
        <w:pStyle w:val="Prrafodelista"/>
        <w:numPr>
          <w:ilvl w:val="0"/>
          <w:numId w:val="1"/>
        </w:numPr>
      </w:pPr>
      <w:r>
        <w:t>DONAR</w:t>
      </w:r>
    </w:p>
    <w:p w14:paraId="61F27DB5" w14:textId="300323A5" w:rsidR="00D459FC" w:rsidRDefault="00D459FC" w:rsidP="00D459FC">
      <w:pPr>
        <w:pStyle w:val="Prrafodelista"/>
        <w:numPr>
          <w:ilvl w:val="0"/>
          <w:numId w:val="1"/>
        </w:numPr>
      </w:pPr>
      <w:r>
        <w:t>CONTACTENOS</w:t>
      </w:r>
    </w:p>
    <w:p w14:paraId="7E66B11F" w14:textId="77777777" w:rsidR="0093230F" w:rsidRDefault="0093230F" w:rsidP="0093230F">
      <w:r>
        <w:t>PARRAFO (P) MISIÓN</w:t>
      </w:r>
    </w:p>
    <w:p w14:paraId="2658FADC" w14:textId="44A5E4C1" w:rsidR="00DA2F33" w:rsidRDefault="00DA2F33">
      <w:r>
        <w:t>PARRAFO (QUE ES LA CASA DE ADOPCIÓN Y ALGUNAS FOTOS)</w:t>
      </w:r>
    </w:p>
    <w:p w14:paraId="2B458892" w14:textId="54BC5B2A" w:rsidR="0093230F" w:rsidRDefault="0093230F">
      <w:r>
        <w:t>INFORMACIÓN GENERAL</w:t>
      </w:r>
    </w:p>
    <w:p w14:paraId="59024734" w14:textId="5B64F6FE" w:rsidR="0093230F" w:rsidRDefault="0093230F">
      <w:pPr>
        <w:pBdr>
          <w:bottom w:val="single" w:sz="12" w:space="1" w:color="auto"/>
        </w:pBdr>
      </w:pPr>
      <w:r>
        <w:t>PAGINAS DE INTERES</w:t>
      </w:r>
    </w:p>
    <w:p w14:paraId="6DDF4480" w14:textId="0095978A" w:rsidR="00F458F0" w:rsidRDefault="00F458F0">
      <w:r w:rsidRPr="00F458F0">
        <w:rPr>
          <w:color w:val="FF0000"/>
          <w:sz w:val="36"/>
          <w:szCs w:val="36"/>
        </w:rPr>
        <w:t>VICTOR</w:t>
      </w:r>
    </w:p>
    <w:p w14:paraId="0FE24C2F" w14:textId="20E78B7F" w:rsidR="0093230F" w:rsidRDefault="0093230F">
      <w:r>
        <w:t>BANER INICIO</w:t>
      </w:r>
    </w:p>
    <w:p w14:paraId="1E7C82B3" w14:textId="1DA64058" w:rsidR="0093230F" w:rsidRDefault="0093230F" w:rsidP="0093230F">
      <w:pPr>
        <w:pStyle w:val="Prrafodelista"/>
        <w:numPr>
          <w:ilvl w:val="0"/>
          <w:numId w:val="1"/>
        </w:numPr>
      </w:pPr>
      <w:r>
        <w:t>ADOPTAR</w:t>
      </w:r>
    </w:p>
    <w:p w14:paraId="0DFF35F2" w14:textId="7ED729AF" w:rsidR="0093230F" w:rsidRDefault="0093230F" w:rsidP="0093230F">
      <w:r>
        <w:t>QUE QUIERES ADOPTAR &lt;FILTRO DE BÚSQUEDA&gt; + PERRO O GATO + TAMAÑO + EDAD + SEXO</w:t>
      </w:r>
    </w:p>
    <w:p w14:paraId="40386C64" w14:textId="7E265273" w:rsidR="0093230F" w:rsidRDefault="0093230F" w:rsidP="0093230F">
      <w:r>
        <w:t>IMÁGENES &lt;MUESTRA EL ANIMAL &gt; + BOTON ADOPTAR = FORMULARIO (NOMBRES Y APELLIDOS/DIRECCIÓN /TELEFONO/MAIL/PORQUE QUIERES ADOPTAR) + ENVIAR</w:t>
      </w:r>
    </w:p>
    <w:p w14:paraId="5AEE391B" w14:textId="0B4789D9" w:rsidR="0093230F" w:rsidRDefault="0093230F" w:rsidP="0093230F">
      <w:pPr>
        <w:pBdr>
          <w:bottom w:val="single" w:sz="12" w:space="1" w:color="auto"/>
        </w:pBdr>
      </w:pPr>
      <w:r>
        <w:t>REQUISITOS PARA ADOPTAR</w:t>
      </w:r>
      <w:r w:rsidR="00324C62">
        <w:t xml:space="preserve"> &lt;TEXTO&gt;</w:t>
      </w:r>
    </w:p>
    <w:p w14:paraId="44632408" w14:textId="05E32BD4" w:rsidR="00F458F0" w:rsidRDefault="00F458F0" w:rsidP="00F458F0">
      <w:r>
        <w:rPr>
          <w:color w:val="FF0000"/>
          <w:sz w:val="36"/>
          <w:szCs w:val="36"/>
        </w:rPr>
        <w:t>LYDA</w:t>
      </w:r>
    </w:p>
    <w:p w14:paraId="33526139" w14:textId="4A8816C9" w:rsidR="00324C62" w:rsidRDefault="00324C62" w:rsidP="00324C62">
      <w:r>
        <w:t>BANER INICIO</w:t>
      </w:r>
    </w:p>
    <w:p w14:paraId="0C4DF2A0" w14:textId="3B32270F" w:rsidR="00324C62" w:rsidRDefault="00324C62" w:rsidP="00324C62">
      <w:pPr>
        <w:pStyle w:val="Prrafodelista"/>
        <w:numPr>
          <w:ilvl w:val="0"/>
          <w:numId w:val="1"/>
        </w:numPr>
      </w:pPr>
      <w:r>
        <w:t>APADRINAR</w:t>
      </w:r>
    </w:p>
    <w:p w14:paraId="38B47741" w14:textId="11037205" w:rsidR="00324C62" w:rsidRDefault="00324C62" w:rsidP="00324C62">
      <w:r>
        <w:t>QUE QUIERES A</w:t>
      </w:r>
      <w:r>
        <w:t>PADRINAR</w:t>
      </w:r>
      <w:r>
        <w:t xml:space="preserve"> &lt;FILTRO DE BÚSQUEDA&gt; + PERRO O GATO + TAMAÑO + EDAD + SEXO</w:t>
      </w:r>
      <w:r>
        <w:t xml:space="preserve"> </w:t>
      </w:r>
    </w:p>
    <w:p w14:paraId="7E4FD8AB" w14:textId="161C0FC3" w:rsidR="00324C62" w:rsidRDefault="00324C62" w:rsidP="00324C62">
      <w:r>
        <w:t xml:space="preserve">IMÁGENES &lt;MUESTRA EL ANIMAL </w:t>
      </w:r>
      <w:r>
        <w:t>/NOMBRE/DESCRIPCIÓN</w:t>
      </w:r>
      <w:r>
        <w:t xml:space="preserve">&gt; + BOTON </w:t>
      </w:r>
      <w:r>
        <w:t xml:space="preserve">APADRINAR </w:t>
      </w:r>
      <w:r w:rsidR="003910DC">
        <w:t>CÓMO QUIERES APADRINAR</w:t>
      </w:r>
      <w:r w:rsidR="003910DC">
        <w:t xml:space="preserve">? + SUBMENÚ (ESPECIE O EFECTIVO) </w:t>
      </w:r>
      <w:r>
        <w:t>= FORMULARIO</w:t>
      </w:r>
      <w:r w:rsidR="003910DC">
        <w:t>1</w:t>
      </w:r>
      <w:r>
        <w:t xml:space="preserve"> (NOMBRES Y </w:t>
      </w:r>
      <w:r>
        <w:lastRenderedPageBreak/>
        <w:t>APELLIDOS/DIRECCIÓN /TELEFONO/MAIL/) + ENVIAR</w:t>
      </w:r>
      <w:r w:rsidR="003910DC">
        <w:t xml:space="preserve"> </w:t>
      </w:r>
      <w:r w:rsidR="003910DC">
        <w:t>DURANTE CUANTO TIEMPO</w:t>
      </w:r>
      <w:r w:rsidR="003910DC">
        <w:t xml:space="preserve"> = FORMULARIO2 (PASARELA DE PAGOS) NEQUI + EFECTY + PSE+ TC (FORMULARIO) + DURANTE CUANTO TIEMPO</w:t>
      </w:r>
    </w:p>
    <w:p w14:paraId="58381314" w14:textId="531A3923" w:rsidR="00324C62" w:rsidRDefault="00324C62" w:rsidP="00324C62">
      <w:pPr>
        <w:pBdr>
          <w:bottom w:val="single" w:sz="12" w:space="1" w:color="auto"/>
        </w:pBdr>
      </w:pPr>
      <w:r>
        <w:t>REQUISITOS PARA A</w:t>
      </w:r>
      <w:r w:rsidR="003910DC">
        <w:t>PADRINAR</w:t>
      </w:r>
      <w:r>
        <w:t xml:space="preserve"> &lt;TEXTO&gt;</w:t>
      </w:r>
    </w:p>
    <w:p w14:paraId="06C12678" w14:textId="1C441CFD" w:rsidR="003910DC" w:rsidRPr="009B05DC" w:rsidRDefault="00F458F0" w:rsidP="003910DC">
      <w:pPr>
        <w:rPr>
          <w:color w:val="FF0000"/>
          <w:sz w:val="36"/>
          <w:szCs w:val="36"/>
        </w:rPr>
      </w:pPr>
      <w:r w:rsidRPr="009B05DC">
        <w:rPr>
          <w:color w:val="FF0000"/>
          <w:sz w:val="36"/>
          <w:szCs w:val="36"/>
        </w:rPr>
        <w:t>EDER - YOHANNA</w:t>
      </w:r>
    </w:p>
    <w:p w14:paraId="6923562B" w14:textId="1DB6BEC4" w:rsidR="003910DC" w:rsidRDefault="003910DC" w:rsidP="003910DC">
      <w:r>
        <w:t>BANER INICIO</w:t>
      </w:r>
    </w:p>
    <w:p w14:paraId="0BADA736" w14:textId="164CDEF1" w:rsidR="003910DC" w:rsidRDefault="003910DC" w:rsidP="003910DC">
      <w:pPr>
        <w:pStyle w:val="Prrafodelista"/>
        <w:numPr>
          <w:ilvl w:val="0"/>
          <w:numId w:val="1"/>
        </w:numPr>
      </w:pPr>
      <w:r>
        <w:t>DONAR</w:t>
      </w:r>
    </w:p>
    <w:p w14:paraId="53E7D307" w14:textId="439144A8" w:rsidR="003910DC" w:rsidRDefault="003910DC" w:rsidP="003910DC">
      <w:r>
        <w:t>¿COMO QUIERES DONAR? ESPECIE/ DINERO</w:t>
      </w:r>
    </w:p>
    <w:p w14:paraId="78E9E0E0" w14:textId="08D45749" w:rsidR="003910DC" w:rsidRDefault="00F458F0" w:rsidP="003910DC">
      <w:r>
        <w:t xml:space="preserve">ESPECIE&lt;FORMULARIO &gt; </w:t>
      </w:r>
      <w:r>
        <w:t>(NOMBRES Y APELLIDOS/DIRECCIÓN /TELEFONO/MAIL/P</w:t>
      </w:r>
      <w:r>
        <w:t>QUE VA A DONAR</w:t>
      </w:r>
      <w:r>
        <w:t xml:space="preserve">) + </w:t>
      </w:r>
      <w:r>
        <w:t xml:space="preserve">RECOGER O LO LLEVA A LA CASA HOGAR + </w:t>
      </w:r>
      <w:r>
        <w:t>ENVIAR</w:t>
      </w:r>
    </w:p>
    <w:p w14:paraId="782E0B32" w14:textId="29CB22F9" w:rsidR="003910DC" w:rsidRDefault="00F458F0" w:rsidP="003910DC">
      <w:pPr>
        <w:pBdr>
          <w:bottom w:val="single" w:sz="12" w:space="1" w:color="auto"/>
        </w:pBdr>
      </w:pPr>
      <w:r>
        <w:t xml:space="preserve">DINERO / </w:t>
      </w:r>
      <w:r w:rsidR="003910DC">
        <w:t>VALORES X / XX / XXXX /XXXXX / XXXXXXX OTRO</w:t>
      </w:r>
      <w:r>
        <w:t xml:space="preserve"> / (MEDIO)= </w:t>
      </w:r>
      <w:r>
        <w:t>PASARELA DE PAGOS) NEQUI + EFECTY + PSE+ TC (FORMULARIO</w:t>
      </w:r>
      <w:r>
        <w:t>-EMERGENTE</w:t>
      </w:r>
      <w:r>
        <w:t>)</w:t>
      </w:r>
    </w:p>
    <w:p w14:paraId="5EAE6D77" w14:textId="749E6092" w:rsidR="009B05DC" w:rsidRPr="009B05DC" w:rsidRDefault="009B05DC" w:rsidP="009B05DC">
      <w:pPr>
        <w:rPr>
          <w:color w:val="FF0000"/>
          <w:sz w:val="36"/>
          <w:szCs w:val="36"/>
        </w:rPr>
      </w:pPr>
      <w:r w:rsidRPr="009B05DC">
        <w:rPr>
          <w:color w:val="FF0000"/>
          <w:sz w:val="36"/>
          <w:szCs w:val="36"/>
        </w:rPr>
        <w:t>EDER - YOHANNA</w:t>
      </w:r>
    </w:p>
    <w:p w14:paraId="3B293DD1" w14:textId="2B4DB1E5" w:rsidR="00D459FC" w:rsidRDefault="00F458F0" w:rsidP="00F458F0">
      <w:pPr>
        <w:pStyle w:val="Prrafodelista"/>
        <w:numPr>
          <w:ilvl w:val="0"/>
          <w:numId w:val="1"/>
        </w:numPr>
      </w:pPr>
      <w:r>
        <w:t>CONTACTENOS</w:t>
      </w:r>
      <w:r>
        <w:t xml:space="preserve"> (FORMULARIO)</w:t>
      </w:r>
    </w:p>
    <w:sectPr w:rsidR="00D45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74440"/>
    <w:multiLevelType w:val="hybridMultilevel"/>
    <w:tmpl w:val="FA7E6438"/>
    <w:lvl w:ilvl="0" w:tplc="240A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FC"/>
    <w:rsid w:val="00260C66"/>
    <w:rsid w:val="00324C62"/>
    <w:rsid w:val="003910DC"/>
    <w:rsid w:val="007D2956"/>
    <w:rsid w:val="0093230F"/>
    <w:rsid w:val="009B05DC"/>
    <w:rsid w:val="00A42653"/>
    <w:rsid w:val="00D1477F"/>
    <w:rsid w:val="00D459FC"/>
    <w:rsid w:val="00DA2F33"/>
    <w:rsid w:val="00F4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F24D"/>
  <w15:chartTrackingRefBased/>
  <w15:docId w15:val="{C90575A4-10D2-4411-9F16-C71420F8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arcia\Documents\Plantillas%20personalizadas%20de%20Office\Documento%20Sin%20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Sin Plantilla.dotx</Template>
  <TotalTime>61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Esneider Garcia Castillo</dc:creator>
  <cp:keywords/>
  <dc:description/>
  <cp:lastModifiedBy>Eder Esneider Garcia Castillo</cp:lastModifiedBy>
  <cp:revision>3</cp:revision>
  <dcterms:created xsi:type="dcterms:W3CDTF">2021-09-11T02:52:00Z</dcterms:created>
  <dcterms:modified xsi:type="dcterms:W3CDTF">2021-09-11T03:53:00Z</dcterms:modified>
</cp:coreProperties>
</file>